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0579" w:rsidRPr="00644B89" w:rsidRDefault="009C7D51" w:rsidP="009C7D51">
      <w:pPr>
        <w:jc w:val="center"/>
        <w:rPr>
          <w:rFonts w:ascii="Times New Roman" w:hAnsi="Times New Roman" w:cs="Times New Roman"/>
          <w:sz w:val="24"/>
          <w:szCs w:val="24"/>
        </w:rPr>
      </w:pPr>
      <w:r w:rsidRPr="00644B89">
        <w:rPr>
          <w:rFonts w:ascii="Times New Roman" w:hAnsi="Times New Roman" w:cs="Times New Roman"/>
          <w:sz w:val="24"/>
          <w:szCs w:val="24"/>
        </w:rPr>
        <w:t>Plan</w:t>
      </w:r>
    </w:p>
    <w:p w:rsidR="009C7D51" w:rsidRPr="00644B89"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 xml:space="preserve">For this iteration we are going to implement some more user stories, but focus on getting the product ready for a final release by doing additional refactoring and testing. </w:t>
      </w:r>
    </w:p>
    <w:p w:rsidR="009C7D51" w:rsidRPr="00644B89" w:rsidRDefault="009C7D51" w:rsidP="009C7D51">
      <w:pPr>
        <w:rPr>
          <w:rFonts w:ascii="Times New Roman" w:hAnsi="Times New Roman" w:cs="Times New Roman"/>
          <w:sz w:val="24"/>
          <w:szCs w:val="24"/>
        </w:rPr>
      </w:pPr>
      <w:r w:rsidRPr="00644B89">
        <w:rPr>
          <w:rFonts w:ascii="Times New Roman" w:hAnsi="Times New Roman" w:cs="Times New Roman"/>
          <w:sz w:val="24"/>
          <w:szCs w:val="24"/>
        </w:rPr>
        <w:t>The Grade Calculator user story will be implemented so that students using the application can keep track of their performance in a particular course, and potentially their degree program. This will be done by extending the functionality of the Database (Stub and SQL) to find tasks by the associated course, modify individual tasks, and by extending the Task class to store the grade and weight of an assignment or test. When database records are modified the original entry is replaced by a new one with the same primary key. It likely will not be necessary to find the original entries after they have been updated. Individual courses will also be able to be selected in order to see a more detailed description of them, and modify them.</w:t>
      </w:r>
    </w:p>
    <w:sectPr w:rsidR="009C7D51" w:rsidRPr="00644B89" w:rsidSect="009C057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9C7D51"/>
    <w:rsid w:val="00644B89"/>
    <w:rsid w:val="009C0579"/>
    <w:rsid w:val="009C7D51"/>
  </w:rsids>
  <m:mathPr>
    <m:mathFont m:val="Cambria Math"/>
    <m:brkBin m:val="before"/>
    <m:brkBinSub m:val="--"/>
    <m:smallFrac m:val="off"/>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057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137</Words>
  <Characters>783</Characters>
  <Application>Microsoft Office Word</Application>
  <DocSecurity>0</DocSecurity>
  <Lines>6</Lines>
  <Paragraphs>1</Paragraphs>
  <ScaleCrop>false</ScaleCrop>
  <Company/>
  <LinksUpToDate>false</LinksUpToDate>
  <CharactersWithSpaces>919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Ian Smith</dc:creator>
  <cp:lastModifiedBy>Ian Smith</cp:lastModifiedBy>
  <cp:revision>2</cp:revision>
  <dcterms:created xsi:type="dcterms:W3CDTF">2016-03-22T00:06:00Z</dcterms:created>
  <dcterms:modified xsi:type="dcterms:W3CDTF">2016-03-22T00:10:00Z</dcterms:modified>
</cp:coreProperties>
</file>